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ascii="微软雅黑" w:hAnsi="微软雅黑" w:eastAsia="微软雅黑" w:cs="微软雅黑"/>
          <w:b w:val="0"/>
          <w:bCs w:val="0"/>
          <w:color w:val="404040" w:themeColor="text1" w:themeTint="BF"/>
          <w:sz w:val="21"/>
          <w:szCs w:val="21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  <w:bookmarkStart w:id="0" w:name="_GoBack"/>
      <w:bookmarkEnd w:id="0"/>
      <w:r>
        <w:rPr>
          <w:sz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1175385</wp:posOffset>
                </wp:positionH>
                <wp:positionV relativeFrom="paragraph">
                  <wp:posOffset>1391920</wp:posOffset>
                </wp:positionV>
                <wp:extent cx="5248275" cy="9982835"/>
                <wp:effectExtent l="0" t="0" r="0" b="0"/>
                <wp:wrapNone/>
                <wp:docPr id="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75385" y="1391920"/>
                          <a:ext cx="5248275" cy="9982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ascii="方正粗黑宋简体" w:hAnsi="方正粗黑宋简体" w:eastAsia="方正粗黑宋简体" w:cs="方正粗黑宋简体"/>
                                <w:b w:val="0"/>
                                <w:i w:val="0"/>
                                <w:caps w:val="0"/>
                                <w:color w:val="333333"/>
                                <w:spacing w:val="8"/>
                                <w:sz w:val="24"/>
                                <w:szCs w:val="24"/>
                                <w:shd w:val="clear" w:color="auto" w:fill="FFFFFF"/>
                              </w:rPr>
                            </w:pPr>
                          </w:p>
                          <w:p>
                            <w:pPr>
                              <w:jc w:val="center"/>
                              <w:rPr>
                                <w:rFonts w:hint="eastAsia"/>
                                <w:b/>
                                <w:bCs/>
                                <w:sz w:val="28"/>
                                <w:szCs w:val="2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8"/>
                                <w:szCs w:val="28"/>
                                <w:lang w:val="en-US" w:eastAsia="zh-CN"/>
                              </w:rPr>
                              <w:t>五·一劳动节</w:t>
                            </w:r>
                          </w:p>
                          <w:p>
                            <w:pPr>
                              <w:jc w:val="left"/>
                              <w:rPr>
                                <w:rFonts w:hint="eastAsia"/>
                                <w:b/>
                                <w:bCs/>
                                <w:sz w:val="28"/>
                                <w:szCs w:val="2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8"/>
                                <w:szCs w:val="28"/>
                                <w:lang w:val="en-US" w:eastAsia="zh-CN"/>
                              </w:rPr>
                              <w:t>简介</w:t>
                            </w:r>
                          </w:p>
                          <w:p>
                            <w:pPr>
                              <w:spacing w:line="360" w:lineRule="auto"/>
                              <w:ind w:firstLine="420" w:firstLineChars="0"/>
                              <w:jc w:val="left"/>
                              <w:rPr>
                                <w:rFonts w:hint="default"/>
                                <w:b w:val="0"/>
                                <w:bCs w:val="0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 w:val="0"/>
                                <w:bCs w:val="0"/>
                                <w:sz w:val="24"/>
                                <w:szCs w:val="24"/>
                                <w:lang w:val="en-US" w:eastAsia="zh-CN"/>
                              </w:rPr>
                              <w:t>{intro}</w:t>
                            </w:r>
                          </w:p>
                          <w:p>
                            <w:pPr>
                              <w:jc w:val="left"/>
                              <w:rPr>
                                <w:rFonts w:hint="default"/>
                                <w:b w:val="0"/>
                                <w:bCs w:val="0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</w:p>
                          <w:p>
                            <w:pPr>
                              <w:jc w:val="left"/>
                              <w:rPr>
                                <w:rFonts w:hint="default"/>
                                <w:b/>
                                <w:bCs/>
                                <w:sz w:val="28"/>
                                <w:szCs w:val="2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8"/>
                                <w:szCs w:val="28"/>
                                <w:lang w:val="en-US" w:eastAsia="zh-CN"/>
                              </w:rPr>
                              <w:t>纪念活动</w:t>
                            </w:r>
                          </w:p>
                          <w:tbl>
                            <w:tblPr>
                              <w:tblStyle w:val="5"/>
                              <w:tblW w:w="0" w:type="auto"/>
                              <w:jc w:val="center"/>
                              <w:tblBorders>
                                <w:top w:val="single" w:color="auto" w:sz="4" w:space="0"/>
                                <w:left w:val="single" w:color="auto" w:sz="4" w:space="0"/>
                                <w:bottom w:val="single" w:color="auto" w:sz="4" w:space="0"/>
                                <w:right w:val="single" w:color="auto" w:sz="4" w:space="0"/>
                                <w:insideH w:val="single" w:color="auto" w:sz="4" w:space="0"/>
                                <w:insideV w:val="single" w:color="auto" w:sz="4" w:space="0"/>
                              </w:tblBorders>
                              <w:tblLayout w:type="autofit"/>
                              <w:tblCellMar>
                                <w:left w:w="108" w:type="dxa"/>
                                <w:right w:w="108" w:type="dxa"/>
                              </w:tblCellMar>
                            </w:tblPr>
                            <w:tblGrid>
                              <w:gridCol w:w="2845"/>
                              <w:gridCol w:w="5122"/>
                            </w:tblGrid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CellMar>
                                  <w:left w:w="108" w:type="dxa"/>
                                  <w:right w:w="108" w:type="dxa"/>
                                </w:tblCellMar>
                              </w:tblPrEx>
                              <w:trPr>
                                <w:trHeight w:val="569" w:hRule="atLeast"/>
                                <w:jc w:val="center"/>
                              </w:trPr>
                              <w:tc>
                                <w:tcPr>
                                  <w:tcW w:w="2845" w:type="dxa"/>
                                  <w:vAlign w:val="center"/>
                                </w:tcPr>
                                <w:p>
                                  <w:pPr>
                                    <w:jc w:val="center"/>
                                    <w:rPr>
                                      <w:rFonts w:hint="default"/>
                                      <w:b w:val="0"/>
                                      <w:bCs w:val="0"/>
                                      <w:sz w:val="24"/>
                                      <w:szCs w:val="24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 w:val="0"/>
                                      <w:bCs w:val="0"/>
                                      <w:sz w:val="24"/>
                                      <w:szCs w:val="24"/>
                                      <w:vertAlign w:val="baseline"/>
                                      <w:lang w:val="en-US" w:eastAsia="zh-CN"/>
                                    </w:rPr>
                                    <w:t>国家</w:t>
                                  </w:r>
                                </w:p>
                              </w:tc>
                              <w:tc>
                                <w:tcPr>
                                  <w:tcW w:w="5122" w:type="dxa"/>
                                  <w:vAlign w:val="center"/>
                                </w:tcPr>
                                <w:p>
                                  <w:pPr>
                                    <w:jc w:val="center"/>
                                    <w:rPr>
                                      <w:rFonts w:hint="default"/>
                                      <w:b w:val="0"/>
                                      <w:bCs w:val="0"/>
                                      <w:sz w:val="24"/>
                                      <w:szCs w:val="24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 w:val="0"/>
                                      <w:bCs w:val="0"/>
                                      <w:sz w:val="24"/>
                                      <w:szCs w:val="24"/>
                                      <w:vertAlign w:val="baseline"/>
                                      <w:lang w:val="en-US" w:eastAsia="zh-CN"/>
                                    </w:rPr>
                                    <w:t>活动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CellMar>
                                  <w:left w:w="108" w:type="dxa"/>
                                  <w:right w:w="108" w:type="dxa"/>
                                </w:tblCellMar>
                              </w:tblPrEx>
                              <w:trPr>
                                <w:trHeight w:val="442" w:hRule="atLeast"/>
                                <w:jc w:val="center"/>
                              </w:trPr>
                              <w:tc>
                                <w:tcPr>
                                  <w:tcW w:w="2845" w:type="dxa"/>
                                  <w:vAlign w:val="center"/>
                                </w:tcPr>
                                <w:p>
                                  <w:pPr>
                                    <w:jc w:val="center"/>
                                    <w:rPr>
                                      <w:rFonts w:hint="default"/>
                                      <w:b w:val="0"/>
                                      <w:bCs w:val="0"/>
                                      <w:sz w:val="24"/>
                                      <w:szCs w:val="24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 w:val="0"/>
                                      <w:bCs w:val="0"/>
                                      <w:sz w:val="24"/>
                                      <w:szCs w:val="24"/>
                                      <w:vertAlign w:val="baseline"/>
                                      <w:lang w:val="en-US" w:eastAsia="zh-CN"/>
                                    </w:rPr>
                                    <w:t>{#activities}{name}</w:t>
                                  </w:r>
                                </w:p>
                              </w:tc>
                              <w:tc>
                                <w:tcPr>
                                  <w:tcW w:w="5122" w:type="dxa"/>
                                  <w:vAlign w:val="center"/>
                                </w:tcPr>
                                <w:p>
                                  <w:pPr>
                                    <w:jc w:val="center"/>
                                    <w:rPr>
                                      <w:rFonts w:hint="default" w:eastAsia="宋体"/>
                                      <w:b w:val="0"/>
                                      <w:bCs w:val="0"/>
                                      <w:sz w:val="24"/>
                                      <w:szCs w:val="24"/>
                                      <w:vertAlign w:val="baseline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 w:ascii="Segoe UI" w:hAnsi="Segoe UI" w:eastAsia="宋体" w:cs="Segoe UI"/>
                                      <w:i w:val="0"/>
                                      <w:iCs w:val="0"/>
                                      <w:caps w:val="0"/>
                                      <w:color w:val="202122"/>
                                      <w:spacing w:val="0"/>
                                      <w:sz w:val="24"/>
                                      <w:szCs w:val="24"/>
                                      <w:shd w:val="clear" w:fill="FFFFFF"/>
                                      <w:lang w:val="en-US" w:eastAsia="zh-CN"/>
                                    </w:rPr>
                                    <w:t>{activity}{/</w:t>
                                  </w:r>
                                  <w:r>
                                    <w:rPr>
                                      <w:rFonts w:hint="eastAsia"/>
                                      <w:b w:val="0"/>
                                      <w:bCs w:val="0"/>
                                      <w:sz w:val="24"/>
                                      <w:szCs w:val="24"/>
                                      <w:vertAlign w:val="baseline"/>
                                      <w:lang w:val="en-US" w:eastAsia="zh-CN"/>
                                    </w:rPr>
                                    <w:t>activities</w:t>
                                  </w:r>
                                  <w:r>
                                    <w:rPr>
                                      <w:rFonts w:hint="eastAsia" w:ascii="Segoe UI" w:hAnsi="Segoe UI" w:eastAsia="宋体" w:cs="Segoe UI"/>
                                      <w:i w:val="0"/>
                                      <w:iCs w:val="0"/>
                                      <w:caps w:val="0"/>
                                      <w:color w:val="202122"/>
                                      <w:spacing w:val="0"/>
                                      <w:sz w:val="24"/>
                                      <w:szCs w:val="24"/>
                                      <w:shd w:val="clear" w:fill="FFFFFF"/>
                                      <w:lang w:val="en-US" w:eastAsia="zh-CN"/>
                                    </w:rPr>
                                    <w:t>}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jc w:val="right"/>
                              <w:rPr>
                                <w:rFonts w:hint="eastAsia"/>
                                <w:b w:val="0"/>
                                <w:bCs w:val="0"/>
                                <w:color w:val="FF0000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</w:p>
                          <w:p>
                            <w:pPr>
                              <w:jc w:val="right"/>
                              <w:rPr>
                                <w:rFonts w:hint="default"/>
                                <w:b w:val="0"/>
                                <w:bCs w:val="0"/>
                                <w:color w:val="FF0000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 w:val="0"/>
                                <w:bCs w:val="0"/>
                                <w:color w:val="FF0000"/>
                                <w:sz w:val="24"/>
                                <w:szCs w:val="24"/>
                                <w:lang w:val="en-US" w:eastAsia="zh-CN"/>
                              </w:rPr>
                              <w:t>注：以上数据均来自wiki，仅供参考！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/>
                                <w:b/>
                                <w:bCs/>
                                <w:sz w:val="28"/>
                                <w:szCs w:val="28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2.55pt;margin-top:109.6pt;height:786.05pt;width:413.25pt;z-index:251660288;mso-width-relative:page;mso-height-relative:page;" filled="f" stroked="f" coordsize="21600,21600" o:gfxdata="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BIusBm3AAAAA0BAAAPAAAAAAAA&#10;AAEAIAAAACIAAABkcnMvZG93bnJldi54bWxQSwECFAAUAAAACACHTuJAkoxgdUcCAABzBAAADgAA&#10;AAAAAAABACAAAAArAQAAZHJzL2Uyb0RvYy54bWxQSwUGAAAAAAYABgBZAQAA5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方正粗黑宋简体" w:hAnsi="方正粗黑宋简体" w:eastAsia="方正粗黑宋简体" w:cs="方正粗黑宋简体"/>
                          <w:b w:val="0"/>
                          <w:i w:val="0"/>
                          <w:caps w:val="0"/>
                          <w:color w:val="333333"/>
                          <w:spacing w:val="8"/>
                          <w:sz w:val="24"/>
                          <w:szCs w:val="24"/>
                          <w:shd w:val="clear" w:color="auto" w:fill="FFFFFF"/>
                        </w:rPr>
                      </w:pPr>
                    </w:p>
                    <w:p>
                      <w:pPr>
                        <w:jc w:val="center"/>
                        <w:rPr>
                          <w:rFonts w:hint="eastAsia"/>
                          <w:b/>
                          <w:bCs/>
                          <w:sz w:val="28"/>
                          <w:szCs w:val="28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28"/>
                          <w:szCs w:val="28"/>
                          <w:lang w:val="en-US" w:eastAsia="zh-CN"/>
                        </w:rPr>
                        <w:t>五·一劳动节</w:t>
                      </w:r>
                    </w:p>
                    <w:p>
                      <w:pPr>
                        <w:jc w:val="left"/>
                        <w:rPr>
                          <w:rFonts w:hint="eastAsia"/>
                          <w:b/>
                          <w:bCs/>
                          <w:sz w:val="28"/>
                          <w:szCs w:val="28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28"/>
                          <w:szCs w:val="28"/>
                          <w:lang w:val="en-US" w:eastAsia="zh-CN"/>
                        </w:rPr>
                        <w:t>简介</w:t>
                      </w:r>
                    </w:p>
                    <w:p>
                      <w:pPr>
                        <w:spacing w:line="360" w:lineRule="auto"/>
                        <w:ind w:firstLine="420" w:firstLineChars="0"/>
                        <w:jc w:val="left"/>
                        <w:rPr>
                          <w:rFonts w:hint="default"/>
                          <w:b w:val="0"/>
                          <w:bCs w:val="0"/>
                          <w:sz w:val="24"/>
                          <w:szCs w:val="24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 w:val="0"/>
                          <w:bCs w:val="0"/>
                          <w:sz w:val="24"/>
                          <w:szCs w:val="24"/>
                          <w:lang w:val="en-US" w:eastAsia="zh-CN"/>
                        </w:rPr>
                        <w:t>{intro}</w:t>
                      </w:r>
                    </w:p>
                    <w:p>
                      <w:pPr>
                        <w:jc w:val="left"/>
                        <w:rPr>
                          <w:rFonts w:hint="default"/>
                          <w:b w:val="0"/>
                          <w:bCs w:val="0"/>
                          <w:sz w:val="24"/>
                          <w:szCs w:val="24"/>
                          <w:lang w:val="en-US" w:eastAsia="zh-CN"/>
                        </w:rPr>
                      </w:pPr>
                    </w:p>
                    <w:p>
                      <w:pPr>
                        <w:jc w:val="left"/>
                        <w:rPr>
                          <w:rFonts w:hint="default"/>
                          <w:b/>
                          <w:bCs/>
                          <w:sz w:val="28"/>
                          <w:szCs w:val="28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28"/>
                          <w:szCs w:val="28"/>
                          <w:lang w:val="en-US" w:eastAsia="zh-CN"/>
                        </w:rPr>
                        <w:t>纪念活动</w:t>
                      </w:r>
                    </w:p>
                    <w:tbl>
                      <w:tblPr>
                        <w:tblStyle w:val="5"/>
                        <w:tblW w:w="0" w:type="auto"/>
                        <w:jc w:val="center"/>
                        <w:tblBorders>
                          <w:top w:val="single" w:color="auto" w:sz="4" w:space="0"/>
                          <w:left w:val="single" w:color="auto" w:sz="4" w:space="0"/>
                          <w:bottom w:val="single" w:color="auto" w:sz="4" w:space="0"/>
                          <w:right w:val="single" w:color="auto" w:sz="4" w:space="0"/>
                          <w:insideH w:val="single" w:color="auto" w:sz="4" w:space="0"/>
                          <w:insideV w:val="single" w:color="auto" w:sz="4" w:space="0"/>
                        </w:tblBorders>
                        <w:tblLayout w:type="autofit"/>
                        <w:tblCellMar>
                          <w:left w:w="108" w:type="dxa"/>
                          <w:right w:w="108" w:type="dxa"/>
                        </w:tblCellMar>
                      </w:tblPr>
                      <w:tblGrid>
                        <w:gridCol w:w="2845"/>
                        <w:gridCol w:w="5122"/>
                      </w:tblGrid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CellMar>
                            <w:left w:w="108" w:type="dxa"/>
                            <w:right w:w="108" w:type="dxa"/>
                          </w:tblCellMar>
                        </w:tblPrEx>
                        <w:trPr>
                          <w:trHeight w:val="569" w:hRule="atLeast"/>
                          <w:jc w:val="center"/>
                        </w:trPr>
                        <w:tc>
                          <w:tcPr>
                            <w:tcW w:w="2845" w:type="dxa"/>
                            <w:vAlign w:val="center"/>
                          </w:tcPr>
                          <w:p>
                            <w:pPr>
                              <w:jc w:val="center"/>
                              <w:rPr>
                                <w:rFonts w:hint="default"/>
                                <w:b w:val="0"/>
                                <w:bCs w:val="0"/>
                                <w:sz w:val="24"/>
                                <w:szCs w:val="24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 w:val="0"/>
                                <w:bCs w:val="0"/>
                                <w:sz w:val="24"/>
                                <w:szCs w:val="24"/>
                                <w:vertAlign w:val="baseline"/>
                                <w:lang w:val="en-US" w:eastAsia="zh-CN"/>
                              </w:rPr>
                              <w:t>国家</w:t>
                            </w:r>
                          </w:p>
                        </w:tc>
                        <w:tc>
                          <w:tcPr>
                            <w:tcW w:w="5122" w:type="dxa"/>
                            <w:vAlign w:val="center"/>
                          </w:tcPr>
                          <w:p>
                            <w:pPr>
                              <w:jc w:val="center"/>
                              <w:rPr>
                                <w:rFonts w:hint="default"/>
                                <w:b w:val="0"/>
                                <w:bCs w:val="0"/>
                                <w:sz w:val="24"/>
                                <w:szCs w:val="24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 w:val="0"/>
                                <w:bCs w:val="0"/>
                                <w:sz w:val="24"/>
                                <w:szCs w:val="24"/>
                                <w:vertAlign w:val="baseline"/>
                                <w:lang w:val="en-US" w:eastAsia="zh-CN"/>
                              </w:rPr>
                              <w:t>活动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</w:tblPrEx>
                        <w:trPr>
                          <w:trHeight w:val="442" w:hRule="atLeast"/>
                          <w:jc w:val="center"/>
                        </w:trPr>
                        <w:tc>
                          <w:tcPr>
                            <w:tcW w:w="2845" w:type="dxa"/>
                            <w:vAlign w:val="center"/>
                          </w:tcPr>
                          <w:p>
                            <w:pPr>
                              <w:jc w:val="center"/>
                              <w:rPr>
                                <w:rFonts w:hint="default"/>
                                <w:b w:val="0"/>
                                <w:bCs w:val="0"/>
                                <w:sz w:val="24"/>
                                <w:szCs w:val="24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 w:val="0"/>
                                <w:bCs w:val="0"/>
                                <w:sz w:val="24"/>
                                <w:szCs w:val="24"/>
                                <w:vertAlign w:val="baseline"/>
                                <w:lang w:val="en-US" w:eastAsia="zh-CN"/>
                              </w:rPr>
                              <w:t>{#activities}{name}</w:t>
                            </w:r>
                          </w:p>
                        </w:tc>
                        <w:tc>
                          <w:tcPr>
                            <w:tcW w:w="5122" w:type="dxa"/>
                            <w:vAlign w:val="center"/>
                          </w:tcPr>
                          <w:p>
                            <w:pPr>
                              <w:jc w:val="center"/>
                              <w:rPr>
                                <w:rFonts w:hint="default" w:eastAsia="宋体"/>
                                <w:b w:val="0"/>
                                <w:bCs w:val="0"/>
                                <w:sz w:val="24"/>
                                <w:szCs w:val="24"/>
                                <w:vertAlign w:val="baseli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Segoe UI" w:hAnsi="Segoe UI" w:eastAsia="宋体" w:cs="Segoe UI"/>
                                <w:i w:val="0"/>
                                <w:iCs w:val="0"/>
                                <w:caps w:val="0"/>
                                <w:color w:val="202122"/>
                                <w:spacing w:val="0"/>
                                <w:sz w:val="24"/>
                                <w:szCs w:val="24"/>
                                <w:shd w:val="clear" w:fill="FFFFFF"/>
                                <w:lang w:val="en-US" w:eastAsia="zh-CN"/>
                              </w:rPr>
                              <w:t>{activity}{/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  <w:sz w:val="24"/>
                                <w:szCs w:val="24"/>
                                <w:vertAlign w:val="baseline"/>
                                <w:lang w:val="en-US" w:eastAsia="zh-CN"/>
                              </w:rPr>
                              <w:t>activities</w:t>
                            </w:r>
                            <w:r>
                              <w:rPr>
                                <w:rFonts w:hint="eastAsia" w:ascii="Segoe UI" w:hAnsi="Segoe UI" w:eastAsia="宋体" w:cs="Segoe UI"/>
                                <w:i w:val="0"/>
                                <w:iCs w:val="0"/>
                                <w:caps w:val="0"/>
                                <w:color w:val="202122"/>
                                <w:spacing w:val="0"/>
                                <w:sz w:val="24"/>
                                <w:szCs w:val="24"/>
                                <w:shd w:val="clear" w:fill="FFFFFF"/>
                                <w:lang w:val="en-US" w:eastAsia="zh-CN"/>
                              </w:rPr>
                              <w:t>}</w:t>
                            </w:r>
                          </w:p>
                        </w:tc>
                      </w:tr>
                    </w:tbl>
                    <w:p>
                      <w:pPr>
                        <w:jc w:val="right"/>
                        <w:rPr>
                          <w:rFonts w:hint="eastAsia"/>
                          <w:b w:val="0"/>
                          <w:bCs w:val="0"/>
                          <w:color w:val="FF0000"/>
                          <w:sz w:val="24"/>
                          <w:szCs w:val="24"/>
                          <w:lang w:val="en-US" w:eastAsia="zh-CN"/>
                        </w:rPr>
                      </w:pPr>
                    </w:p>
                    <w:p>
                      <w:pPr>
                        <w:jc w:val="right"/>
                        <w:rPr>
                          <w:rFonts w:hint="default"/>
                          <w:b w:val="0"/>
                          <w:bCs w:val="0"/>
                          <w:color w:val="FF0000"/>
                          <w:sz w:val="24"/>
                          <w:szCs w:val="24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 w:val="0"/>
                          <w:bCs w:val="0"/>
                          <w:color w:val="FF0000"/>
                          <w:sz w:val="24"/>
                          <w:szCs w:val="24"/>
                          <w:lang w:val="en-US" w:eastAsia="zh-CN"/>
                        </w:rPr>
                        <w:t>注：以上数据均来自wiki，仅供参考！</w:t>
                      </w:r>
                    </w:p>
                    <w:p>
                      <w:pPr>
                        <w:jc w:val="both"/>
                        <w:rPr>
                          <w:rFonts w:hint="default"/>
                          <w:b/>
                          <w:bCs/>
                          <w:sz w:val="28"/>
                          <w:szCs w:val="28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Theme="minorEastAsia"/>
          <w:sz w:val="28"/>
          <w:lang w:eastAsia="zh-CN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-437515</wp:posOffset>
            </wp:positionV>
            <wp:extent cx="7600950" cy="11402060"/>
            <wp:effectExtent l="0" t="0" r="0" b="8890"/>
            <wp:wrapNone/>
            <wp:docPr id="1" name="图片 1" descr="000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00000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11402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6" w:h="16838"/>
      <w:pgMar w:top="0" w:right="0" w:bottom="0" w:left="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8"/>
    <w:family w:val="auto"/>
    <w:pitch w:val="default"/>
    <w:sig w:usb0="80000287" w:usb1="2ACF3C50" w:usb2="00000016" w:usb3="00000000" w:csb0="0004001F" w:csb1="00000000"/>
  </w:font>
  <w:font w:name="方正粗黑宋简体">
    <w:altName w:val="宋体"/>
    <w:panose1 w:val="02000000000000000000"/>
    <w:charset w:val="86"/>
    <w:family w:val="auto"/>
    <w:pitch w:val="default"/>
    <w:sig w:usb0="00000000" w:usb1="00000000" w:usb2="00000012" w:usb3="00000000" w:csb0="00040001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0"/>
  <w:bordersDoNotSurroundFooter w:val="0"/>
  <w:attachedTemplate r:id="rId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jb3VudCI6MywiaGRpZCI6ImM1YjM0YWVmYmRiNGM4MGQyN2U5ZDBiOTVkYjdlY2EwIiwidXNlckNvdW50IjozfQ=="/>
  </w:docVars>
  <w:rsids>
    <w:rsidRoot w:val="13A37AE1"/>
    <w:rsid w:val="00620AFA"/>
    <w:rsid w:val="00663D08"/>
    <w:rsid w:val="006E6B46"/>
    <w:rsid w:val="0070151E"/>
    <w:rsid w:val="008615F7"/>
    <w:rsid w:val="010E6FEB"/>
    <w:rsid w:val="01304CF0"/>
    <w:rsid w:val="013B4C4E"/>
    <w:rsid w:val="01496061"/>
    <w:rsid w:val="01624B9D"/>
    <w:rsid w:val="016E325D"/>
    <w:rsid w:val="017B4E6C"/>
    <w:rsid w:val="01B14DF4"/>
    <w:rsid w:val="01BF03BA"/>
    <w:rsid w:val="01DE3A4F"/>
    <w:rsid w:val="01EA4267"/>
    <w:rsid w:val="01FE0DC2"/>
    <w:rsid w:val="02226211"/>
    <w:rsid w:val="0236260A"/>
    <w:rsid w:val="025B6571"/>
    <w:rsid w:val="026144F2"/>
    <w:rsid w:val="027E7931"/>
    <w:rsid w:val="02900702"/>
    <w:rsid w:val="02905B04"/>
    <w:rsid w:val="0297189F"/>
    <w:rsid w:val="029F3A2A"/>
    <w:rsid w:val="02A62D2C"/>
    <w:rsid w:val="02D35FA5"/>
    <w:rsid w:val="02E54994"/>
    <w:rsid w:val="03157581"/>
    <w:rsid w:val="034663E6"/>
    <w:rsid w:val="03715183"/>
    <w:rsid w:val="03840051"/>
    <w:rsid w:val="0394554A"/>
    <w:rsid w:val="039E3E06"/>
    <w:rsid w:val="03A61BEA"/>
    <w:rsid w:val="03B50535"/>
    <w:rsid w:val="03B65487"/>
    <w:rsid w:val="03D068D0"/>
    <w:rsid w:val="03DC272C"/>
    <w:rsid w:val="03E11936"/>
    <w:rsid w:val="03F25836"/>
    <w:rsid w:val="03F63BD2"/>
    <w:rsid w:val="04056F61"/>
    <w:rsid w:val="0482288C"/>
    <w:rsid w:val="04B00FC8"/>
    <w:rsid w:val="04C326FA"/>
    <w:rsid w:val="04D6197E"/>
    <w:rsid w:val="04DF324F"/>
    <w:rsid w:val="050B168E"/>
    <w:rsid w:val="05361448"/>
    <w:rsid w:val="053B0C6B"/>
    <w:rsid w:val="054C368E"/>
    <w:rsid w:val="054F289C"/>
    <w:rsid w:val="055657B7"/>
    <w:rsid w:val="057052E7"/>
    <w:rsid w:val="05745E56"/>
    <w:rsid w:val="05763A63"/>
    <w:rsid w:val="05876F99"/>
    <w:rsid w:val="05926287"/>
    <w:rsid w:val="05A90028"/>
    <w:rsid w:val="05B636EF"/>
    <w:rsid w:val="05BA296C"/>
    <w:rsid w:val="05C27022"/>
    <w:rsid w:val="05CA5B2E"/>
    <w:rsid w:val="05ED4F7B"/>
    <w:rsid w:val="05EF4C40"/>
    <w:rsid w:val="05F13CCE"/>
    <w:rsid w:val="05F93409"/>
    <w:rsid w:val="06050761"/>
    <w:rsid w:val="0617255A"/>
    <w:rsid w:val="061C7A0A"/>
    <w:rsid w:val="062A1323"/>
    <w:rsid w:val="062D1DDB"/>
    <w:rsid w:val="0641783B"/>
    <w:rsid w:val="065359C8"/>
    <w:rsid w:val="065E1E03"/>
    <w:rsid w:val="066517EC"/>
    <w:rsid w:val="06D91818"/>
    <w:rsid w:val="06F17DAB"/>
    <w:rsid w:val="06FA4574"/>
    <w:rsid w:val="07003B48"/>
    <w:rsid w:val="07165B79"/>
    <w:rsid w:val="072851CD"/>
    <w:rsid w:val="07394DAC"/>
    <w:rsid w:val="073E5699"/>
    <w:rsid w:val="0744232A"/>
    <w:rsid w:val="075616EB"/>
    <w:rsid w:val="07592133"/>
    <w:rsid w:val="0774703C"/>
    <w:rsid w:val="07894F9B"/>
    <w:rsid w:val="07F12B3F"/>
    <w:rsid w:val="07FA4B81"/>
    <w:rsid w:val="08010303"/>
    <w:rsid w:val="080A6F5C"/>
    <w:rsid w:val="080F490D"/>
    <w:rsid w:val="08742444"/>
    <w:rsid w:val="087818A1"/>
    <w:rsid w:val="08B17F51"/>
    <w:rsid w:val="08B541FC"/>
    <w:rsid w:val="08DF07AB"/>
    <w:rsid w:val="08E90627"/>
    <w:rsid w:val="08F7415A"/>
    <w:rsid w:val="09080876"/>
    <w:rsid w:val="094C70C3"/>
    <w:rsid w:val="09597212"/>
    <w:rsid w:val="096B0931"/>
    <w:rsid w:val="09987B64"/>
    <w:rsid w:val="099C2854"/>
    <w:rsid w:val="09CA5875"/>
    <w:rsid w:val="09F34C4A"/>
    <w:rsid w:val="0A053546"/>
    <w:rsid w:val="0A170517"/>
    <w:rsid w:val="0A5019C4"/>
    <w:rsid w:val="0A6A49E4"/>
    <w:rsid w:val="0A6E5CBA"/>
    <w:rsid w:val="0A736955"/>
    <w:rsid w:val="0A7A3CD7"/>
    <w:rsid w:val="0AFE1AD5"/>
    <w:rsid w:val="0B304FF8"/>
    <w:rsid w:val="0B4D486F"/>
    <w:rsid w:val="0B5C6BAD"/>
    <w:rsid w:val="0B8642B3"/>
    <w:rsid w:val="0BA3397B"/>
    <w:rsid w:val="0BA354E5"/>
    <w:rsid w:val="0BAF0E53"/>
    <w:rsid w:val="0BC62827"/>
    <w:rsid w:val="0BC63572"/>
    <w:rsid w:val="0BC80CA7"/>
    <w:rsid w:val="0BE21865"/>
    <w:rsid w:val="0BF655FE"/>
    <w:rsid w:val="0C092C6F"/>
    <w:rsid w:val="0C1F508C"/>
    <w:rsid w:val="0C223F72"/>
    <w:rsid w:val="0C41074D"/>
    <w:rsid w:val="0C824F6F"/>
    <w:rsid w:val="0C8959C9"/>
    <w:rsid w:val="0CA348E8"/>
    <w:rsid w:val="0CA350CA"/>
    <w:rsid w:val="0CB153B2"/>
    <w:rsid w:val="0CBB76CB"/>
    <w:rsid w:val="0CBD7165"/>
    <w:rsid w:val="0CCA110C"/>
    <w:rsid w:val="0CF13B4E"/>
    <w:rsid w:val="0CF67666"/>
    <w:rsid w:val="0D1018E0"/>
    <w:rsid w:val="0D20155C"/>
    <w:rsid w:val="0D25461B"/>
    <w:rsid w:val="0D402CE5"/>
    <w:rsid w:val="0D4B1AC8"/>
    <w:rsid w:val="0D560595"/>
    <w:rsid w:val="0D5873AF"/>
    <w:rsid w:val="0D5F7E9A"/>
    <w:rsid w:val="0D715A02"/>
    <w:rsid w:val="0D8B65FE"/>
    <w:rsid w:val="0D983D8D"/>
    <w:rsid w:val="0DA94183"/>
    <w:rsid w:val="0DB430AC"/>
    <w:rsid w:val="0DC55F23"/>
    <w:rsid w:val="0DC55FA5"/>
    <w:rsid w:val="0DEE3547"/>
    <w:rsid w:val="0DEF5451"/>
    <w:rsid w:val="0DF55B61"/>
    <w:rsid w:val="0E00022F"/>
    <w:rsid w:val="0E2118D7"/>
    <w:rsid w:val="0E6028AC"/>
    <w:rsid w:val="0E6C5395"/>
    <w:rsid w:val="0E8853C5"/>
    <w:rsid w:val="0E9E6E62"/>
    <w:rsid w:val="0EDF6D35"/>
    <w:rsid w:val="0F272A79"/>
    <w:rsid w:val="0F301F18"/>
    <w:rsid w:val="0F4124C9"/>
    <w:rsid w:val="0F450C90"/>
    <w:rsid w:val="0F580ACE"/>
    <w:rsid w:val="0F645771"/>
    <w:rsid w:val="0F6D79A0"/>
    <w:rsid w:val="0F86014C"/>
    <w:rsid w:val="0F9963B2"/>
    <w:rsid w:val="0FD822FB"/>
    <w:rsid w:val="0FDC475A"/>
    <w:rsid w:val="0FE5349E"/>
    <w:rsid w:val="100861F5"/>
    <w:rsid w:val="104A1B6D"/>
    <w:rsid w:val="105148CC"/>
    <w:rsid w:val="105A103C"/>
    <w:rsid w:val="105E4880"/>
    <w:rsid w:val="108F060D"/>
    <w:rsid w:val="10C700FC"/>
    <w:rsid w:val="110B182A"/>
    <w:rsid w:val="111A032C"/>
    <w:rsid w:val="11286B09"/>
    <w:rsid w:val="11313C8C"/>
    <w:rsid w:val="113B2A96"/>
    <w:rsid w:val="11476BA6"/>
    <w:rsid w:val="116E6997"/>
    <w:rsid w:val="11746074"/>
    <w:rsid w:val="119836CA"/>
    <w:rsid w:val="11A35964"/>
    <w:rsid w:val="11BA2443"/>
    <w:rsid w:val="11BA3511"/>
    <w:rsid w:val="11D751E5"/>
    <w:rsid w:val="11D83D32"/>
    <w:rsid w:val="11E409D6"/>
    <w:rsid w:val="1206322B"/>
    <w:rsid w:val="12086469"/>
    <w:rsid w:val="120F5605"/>
    <w:rsid w:val="121901A2"/>
    <w:rsid w:val="123D21CD"/>
    <w:rsid w:val="125D5E73"/>
    <w:rsid w:val="126524E8"/>
    <w:rsid w:val="128915D2"/>
    <w:rsid w:val="12AD229A"/>
    <w:rsid w:val="12D65838"/>
    <w:rsid w:val="12D85D65"/>
    <w:rsid w:val="12DC01BE"/>
    <w:rsid w:val="12DC4108"/>
    <w:rsid w:val="13245BEF"/>
    <w:rsid w:val="132752AB"/>
    <w:rsid w:val="134A71CA"/>
    <w:rsid w:val="13584F6E"/>
    <w:rsid w:val="135B74B3"/>
    <w:rsid w:val="13647E7E"/>
    <w:rsid w:val="138E23CC"/>
    <w:rsid w:val="139046DE"/>
    <w:rsid w:val="139267F7"/>
    <w:rsid w:val="13A37AE1"/>
    <w:rsid w:val="13BD5907"/>
    <w:rsid w:val="13D472D4"/>
    <w:rsid w:val="13FC1B44"/>
    <w:rsid w:val="140A75E2"/>
    <w:rsid w:val="14126713"/>
    <w:rsid w:val="143D2B15"/>
    <w:rsid w:val="144B0758"/>
    <w:rsid w:val="145A19D2"/>
    <w:rsid w:val="1476607C"/>
    <w:rsid w:val="148C07A8"/>
    <w:rsid w:val="14914189"/>
    <w:rsid w:val="149E4BE5"/>
    <w:rsid w:val="14B20CAC"/>
    <w:rsid w:val="14B630E1"/>
    <w:rsid w:val="14D720BF"/>
    <w:rsid w:val="1509539E"/>
    <w:rsid w:val="15317177"/>
    <w:rsid w:val="15530BA5"/>
    <w:rsid w:val="155364E5"/>
    <w:rsid w:val="15555E39"/>
    <w:rsid w:val="156E33FE"/>
    <w:rsid w:val="157B5D97"/>
    <w:rsid w:val="157B7585"/>
    <w:rsid w:val="159C398E"/>
    <w:rsid w:val="15A35E05"/>
    <w:rsid w:val="15DD43C8"/>
    <w:rsid w:val="15F21263"/>
    <w:rsid w:val="160349E0"/>
    <w:rsid w:val="160C5D34"/>
    <w:rsid w:val="1613534D"/>
    <w:rsid w:val="161E299C"/>
    <w:rsid w:val="164E4CA2"/>
    <w:rsid w:val="16664554"/>
    <w:rsid w:val="16785EE2"/>
    <w:rsid w:val="167F7854"/>
    <w:rsid w:val="16961166"/>
    <w:rsid w:val="16A76E5D"/>
    <w:rsid w:val="16AB7BD4"/>
    <w:rsid w:val="16CE29AB"/>
    <w:rsid w:val="16F4016C"/>
    <w:rsid w:val="17013766"/>
    <w:rsid w:val="17136CB2"/>
    <w:rsid w:val="171856AE"/>
    <w:rsid w:val="171D668B"/>
    <w:rsid w:val="171F4374"/>
    <w:rsid w:val="172820B4"/>
    <w:rsid w:val="17491FE8"/>
    <w:rsid w:val="174F5962"/>
    <w:rsid w:val="1762441F"/>
    <w:rsid w:val="17672006"/>
    <w:rsid w:val="17783590"/>
    <w:rsid w:val="17A20167"/>
    <w:rsid w:val="17A93AC2"/>
    <w:rsid w:val="17B35740"/>
    <w:rsid w:val="17B56AA0"/>
    <w:rsid w:val="17EF203A"/>
    <w:rsid w:val="17F01D87"/>
    <w:rsid w:val="17F727BA"/>
    <w:rsid w:val="181D56AE"/>
    <w:rsid w:val="18226AD5"/>
    <w:rsid w:val="18237A2A"/>
    <w:rsid w:val="18261D11"/>
    <w:rsid w:val="187D55E1"/>
    <w:rsid w:val="1880395F"/>
    <w:rsid w:val="188153F8"/>
    <w:rsid w:val="189B4905"/>
    <w:rsid w:val="18A40933"/>
    <w:rsid w:val="18BB5717"/>
    <w:rsid w:val="18BD5362"/>
    <w:rsid w:val="18D458FA"/>
    <w:rsid w:val="18F33763"/>
    <w:rsid w:val="19336B78"/>
    <w:rsid w:val="19343F72"/>
    <w:rsid w:val="193D3DAF"/>
    <w:rsid w:val="19432DBF"/>
    <w:rsid w:val="19762856"/>
    <w:rsid w:val="19767825"/>
    <w:rsid w:val="19812248"/>
    <w:rsid w:val="198A2B30"/>
    <w:rsid w:val="19B20402"/>
    <w:rsid w:val="19B75318"/>
    <w:rsid w:val="19CA6722"/>
    <w:rsid w:val="19CB3913"/>
    <w:rsid w:val="19D44BB0"/>
    <w:rsid w:val="19E857A8"/>
    <w:rsid w:val="19EF58D6"/>
    <w:rsid w:val="19FF3DD3"/>
    <w:rsid w:val="1A2021F7"/>
    <w:rsid w:val="1A5951E3"/>
    <w:rsid w:val="1A6428A2"/>
    <w:rsid w:val="1A7A25D9"/>
    <w:rsid w:val="1AA74DFA"/>
    <w:rsid w:val="1AF318A9"/>
    <w:rsid w:val="1B306F0A"/>
    <w:rsid w:val="1B484F58"/>
    <w:rsid w:val="1B783A98"/>
    <w:rsid w:val="1B8D32F7"/>
    <w:rsid w:val="1BE77BD1"/>
    <w:rsid w:val="1C5B7187"/>
    <w:rsid w:val="1C7167E2"/>
    <w:rsid w:val="1C99097C"/>
    <w:rsid w:val="1CA55FDA"/>
    <w:rsid w:val="1CAC586E"/>
    <w:rsid w:val="1CB76DFC"/>
    <w:rsid w:val="1CC45E8B"/>
    <w:rsid w:val="1CC81EA6"/>
    <w:rsid w:val="1CD2617F"/>
    <w:rsid w:val="1CEB627B"/>
    <w:rsid w:val="1CEC1365"/>
    <w:rsid w:val="1CEF231C"/>
    <w:rsid w:val="1D070B5B"/>
    <w:rsid w:val="1D153DD7"/>
    <w:rsid w:val="1D4459A6"/>
    <w:rsid w:val="1D5170BA"/>
    <w:rsid w:val="1D5279A4"/>
    <w:rsid w:val="1D98003D"/>
    <w:rsid w:val="1DA10EF5"/>
    <w:rsid w:val="1DAB7F77"/>
    <w:rsid w:val="1DAF6035"/>
    <w:rsid w:val="1DB036E9"/>
    <w:rsid w:val="1DB05E09"/>
    <w:rsid w:val="1DBC04FD"/>
    <w:rsid w:val="1DEA1D4B"/>
    <w:rsid w:val="1E125C7B"/>
    <w:rsid w:val="1E157A12"/>
    <w:rsid w:val="1E1D588B"/>
    <w:rsid w:val="1E720624"/>
    <w:rsid w:val="1E960612"/>
    <w:rsid w:val="1E9B60DE"/>
    <w:rsid w:val="1EAB722B"/>
    <w:rsid w:val="1ECA6E69"/>
    <w:rsid w:val="1ECD04C1"/>
    <w:rsid w:val="1EFC42B3"/>
    <w:rsid w:val="1EFF5EFE"/>
    <w:rsid w:val="1F2D2920"/>
    <w:rsid w:val="1F2F45F5"/>
    <w:rsid w:val="1F371388"/>
    <w:rsid w:val="1F5426C0"/>
    <w:rsid w:val="1F5E445A"/>
    <w:rsid w:val="1F854145"/>
    <w:rsid w:val="1F8D56E1"/>
    <w:rsid w:val="1FBC485E"/>
    <w:rsid w:val="1FEA1586"/>
    <w:rsid w:val="1FF17CD4"/>
    <w:rsid w:val="20472D65"/>
    <w:rsid w:val="205632FF"/>
    <w:rsid w:val="20572C76"/>
    <w:rsid w:val="20577982"/>
    <w:rsid w:val="2065621D"/>
    <w:rsid w:val="208328ED"/>
    <w:rsid w:val="20AC3B24"/>
    <w:rsid w:val="20CD186D"/>
    <w:rsid w:val="212A6DBC"/>
    <w:rsid w:val="21502A24"/>
    <w:rsid w:val="21814D0F"/>
    <w:rsid w:val="21B226FC"/>
    <w:rsid w:val="21DC5B05"/>
    <w:rsid w:val="221B2CDC"/>
    <w:rsid w:val="221C443F"/>
    <w:rsid w:val="222D3D78"/>
    <w:rsid w:val="22326D9A"/>
    <w:rsid w:val="22382225"/>
    <w:rsid w:val="224400D2"/>
    <w:rsid w:val="22590957"/>
    <w:rsid w:val="227C2FB5"/>
    <w:rsid w:val="228A32B4"/>
    <w:rsid w:val="22CE1A18"/>
    <w:rsid w:val="22CF2A47"/>
    <w:rsid w:val="22D411D6"/>
    <w:rsid w:val="22FA7566"/>
    <w:rsid w:val="23062179"/>
    <w:rsid w:val="230C0380"/>
    <w:rsid w:val="231009CE"/>
    <w:rsid w:val="23142CCF"/>
    <w:rsid w:val="2375576D"/>
    <w:rsid w:val="238C7F6E"/>
    <w:rsid w:val="23A52BB3"/>
    <w:rsid w:val="24034E25"/>
    <w:rsid w:val="2405527A"/>
    <w:rsid w:val="24087ADF"/>
    <w:rsid w:val="246D0B34"/>
    <w:rsid w:val="246F29AE"/>
    <w:rsid w:val="247C2CC8"/>
    <w:rsid w:val="24BB5BEA"/>
    <w:rsid w:val="24D1413E"/>
    <w:rsid w:val="25001094"/>
    <w:rsid w:val="25031790"/>
    <w:rsid w:val="25054DA8"/>
    <w:rsid w:val="250B0E41"/>
    <w:rsid w:val="251921D9"/>
    <w:rsid w:val="25775177"/>
    <w:rsid w:val="25A14952"/>
    <w:rsid w:val="25AD72C7"/>
    <w:rsid w:val="260E5CCF"/>
    <w:rsid w:val="264B27D9"/>
    <w:rsid w:val="26554714"/>
    <w:rsid w:val="265F28B0"/>
    <w:rsid w:val="266B360B"/>
    <w:rsid w:val="267A76DB"/>
    <w:rsid w:val="267B7CFA"/>
    <w:rsid w:val="268745E6"/>
    <w:rsid w:val="26972B8E"/>
    <w:rsid w:val="269D10DB"/>
    <w:rsid w:val="26B7746D"/>
    <w:rsid w:val="26BA54A0"/>
    <w:rsid w:val="26CC0531"/>
    <w:rsid w:val="26E20173"/>
    <w:rsid w:val="272463B0"/>
    <w:rsid w:val="272D3A40"/>
    <w:rsid w:val="27495DD5"/>
    <w:rsid w:val="27585C5B"/>
    <w:rsid w:val="276122EE"/>
    <w:rsid w:val="27696971"/>
    <w:rsid w:val="27783FE3"/>
    <w:rsid w:val="27A004B5"/>
    <w:rsid w:val="27B607C6"/>
    <w:rsid w:val="27DA2276"/>
    <w:rsid w:val="27DD40F7"/>
    <w:rsid w:val="27FB6110"/>
    <w:rsid w:val="28067D77"/>
    <w:rsid w:val="281E41C7"/>
    <w:rsid w:val="282F3F94"/>
    <w:rsid w:val="283D2395"/>
    <w:rsid w:val="284B74FD"/>
    <w:rsid w:val="287D5AD6"/>
    <w:rsid w:val="28C47298"/>
    <w:rsid w:val="28FB7D2A"/>
    <w:rsid w:val="292D1C16"/>
    <w:rsid w:val="29456B03"/>
    <w:rsid w:val="29491E26"/>
    <w:rsid w:val="29626CE7"/>
    <w:rsid w:val="298F61AD"/>
    <w:rsid w:val="29930CB2"/>
    <w:rsid w:val="299F3CB2"/>
    <w:rsid w:val="29B27489"/>
    <w:rsid w:val="29BE7E1A"/>
    <w:rsid w:val="29DB7499"/>
    <w:rsid w:val="2A050928"/>
    <w:rsid w:val="2A0C167D"/>
    <w:rsid w:val="2A165BBC"/>
    <w:rsid w:val="2A2459FA"/>
    <w:rsid w:val="2A286DF9"/>
    <w:rsid w:val="2A567B93"/>
    <w:rsid w:val="2A5E553A"/>
    <w:rsid w:val="2A762CF9"/>
    <w:rsid w:val="2A7D26AF"/>
    <w:rsid w:val="2AAE4E8F"/>
    <w:rsid w:val="2AC37BA2"/>
    <w:rsid w:val="2ADA3814"/>
    <w:rsid w:val="2AE6671F"/>
    <w:rsid w:val="2AEF2741"/>
    <w:rsid w:val="2AEF795A"/>
    <w:rsid w:val="2B0F647D"/>
    <w:rsid w:val="2B193ABF"/>
    <w:rsid w:val="2B2355EB"/>
    <w:rsid w:val="2B333971"/>
    <w:rsid w:val="2B5F24A9"/>
    <w:rsid w:val="2B696C5A"/>
    <w:rsid w:val="2BA06C5B"/>
    <w:rsid w:val="2BC46DB9"/>
    <w:rsid w:val="2BE9232F"/>
    <w:rsid w:val="2BF4617D"/>
    <w:rsid w:val="2BF6629D"/>
    <w:rsid w:val="2C024A98"/>
    <w:rsid w:val="2C0A36C4"/>
    <w:rsid w:val="2C0A424E"/>
    <w:rsid w:val="2C221D65"/>
    <w:rsid w:val="2C302086"/>
    <w:rsid w:val="2C3C0F5D"/>
    <w:rsid w:val="2C4D002F"/>
    <w:rsid w:val="2C861AD4"/>
    <w:rsid w:val="2C9629A9"/>
    <w:rsid w:val="2CA72871"/>
    <w:rsid w:val="2CB43461"/>
    <w:rsid w:val="2CC15CFE"/>
    <w:rsid w:val="2CCC46A4"/>
    <w:rsid w:val="2CEC36B4"/>
    <w:rsid w:val="2CEC3AA9"/>
    <w:rsid w:val="2CF4007F"/>
    <w:rsid w:val="2D355D6C"/>
    <w:rsid w:val="2D3C7A92"/>
    <w:rsid w:val="2D6410B7"/>
    <w:rsid w:val="2DB11126"/>
    <w:rsid w:val="2DCC2452"/>
    <w:rsid w:val="2DCC39F2"/>
    <w:rsid w:val="2DD70495"/>
    <w:rsid w:val="2DFE10FB"/>
    <w:rsid w:val="2E01713A"/>
    <w:rsid w:val="2E032378"/>
    <w:rsid w:val="2E1317AC"/>
    <w:rsid w:val="2E1703E9"/>
    <w:rsid w:val="2E50465C"/>
    <w:rsid w:val="2E5774D0"/>
    <w:rsid w:val="2E7B02E9"/>
    <w:rsid w:val="2E7B75D4"/>
    <w:rsid w:val="2ECF793F"/>
    <w:rsid w:val="2ED8109D"/>
    <w:rsid w:val="2EF7416D"/>
    <w:rsid w:val="2F0277E0"/>
    <w:rsid w:val="2F040B77"/>
    <w:rsid w:val="2F0E5D8C"/>
    <w:rsid w:val="2F4D2B5B"/>
    <w:rsid w:val="2F724B11"/>
    <w:rsid w:val="2F737925"/>
    <w:rsid w:val="2F857173"/>
    <w:rsid w:val="2F8D15FC"/>
    <w:rsid w:val="2FAA3D9A"/>
    <w:rsid w:val="2FBD21FD"/>
    <w:rsid w:val="2FC372AA"/>
    <w:rsid w:val="2FD1197A"/>
    <w:rsid w:val="2FD92F66"/>
    <w:rsid w:val="30073AAA"/>
    <w:rsid w:val="302258F9"/>
    <w:rsid w:val="303460EC"/>
    <w:rsid w:val="304B768A"/>
    <w:rsid w:val="304C0EC3"/>
    <w:rsid w:val="30915AF5"/>
    <w:rsid w:val="309A31AA"/>
    <w:rsid w:val="30DA622F"/>
    <w:rsid w:val="30F245AB"/>
    <w:rsid w:val="30F257A9"/>
    <w:rsid w:val="31023885"/>
    <w:rsid w:val="310A63B3"/>
    <w:rsid w:val="312D65AC"/>
    <w:rsid w:val="31575D30"/>
    <w:rsid w:val="315975B5"/>
    <w:rsid w:val="31612FC5"/>
    <w:rsid w:val="31AC0DD5"/>
    <w:rsid w:val="31BA210B"/>
    <w:rsid w:val="31CF67C9"/>
    <w:rsid w:val="31D707F3"/>
    <w:rsid w:val="32050A57"/>
    <w:rsid w:val="32111ACB"/>
    <w:rsid w:val="32130AE3"/>
    <w:rsid w:val="3218303D"/>
    <w:rsid w:val="3245057B"/>
    <w:rsid w:val="324949D5"/>
    <w:rsid w:val="325E1B66"/>
    <w:rsid w:val="32AB2B11"/>
    <w:rsid w:val="32B00DE1"/>
    <w:rsid w:val="32B03067"/>
    <w:rsid w:val="32B64303"/>
    <w:rsid w:val="32C40FB4"/>
    <w:rsid w:val="32D321E5"/>
    <w:rsid w:val="32D456C0"/>
    <w:rsid w:val="32E4484A"/>
    <w:rsid w:val="32E9154E"/>
    <w:rsid w:val="331027B7"/>
    <w:rsid w:val="331579A3"/>
    <w:rsid w:val="33346B13"/>
    <w:rsid w:val="33434BF2"/>
    <w:rsid w:val="33461318"/>
    <w:rsid w:val="336768D8"/>
    <w:rsid w:val="339410A8"/>
    <w:rsid w:val="33942FB1"/>
    <w:rsid w:val="339E4623"/>
    <w:rsid w:val="33BE41F2"/>
    <w:rsid w:val="33C46885"/>
    <w:rsid w:val="33F25C7F"/>
    <w:rsid w:val="33F74665"/>
    <w:rsid w:val="340C55BB"/>
    <w:rsid w:val="342E1A0D"/>
    <w:rsid w:val="34385A8B"/>
    <w:rsid w:val="346E078A"/>
    <w:rsid w:val="34791ACF"/>
    <w:rsid w:val="347A07E0"/>
    <w:rsid w:val="347C2735"/>
    <w:rsid w:val="34814F42"/>
    <w:rsid w:val="34A3227B"/>
    <w:rsid w:val="34B0720D"/>
    <w:rsid w:val="34C0511B"/>
    <w:rsid w:val="34C8470D"/>
    <w:rsid w:val="34DD592C"/>
    <w:rsid w:val="34F973EB"/>
    <w:rsid w:val="35301A24"/>
    <w:rsid w:val="35385220"/>
    <w:rsid w:val="353947B8"/>
    <w:rsid w:val="35676358"/>
    <w:rsid w:val="358F4C0F"/>
    <w:rsid w:val="35B646BE"/>
    <w:rsid w:val="35B66B48"/>
    <w:rsid w:val="35C83D53"/>
    <w:rsid w:val="35DF78DC"/>
    <w:rsid w:val="364B0A43"/>
    <w:rsid w:val="366C10FD"/>
    <w:rsid w:val="368000DE"/>
    <w:rsid w:val="3691311B"/>
    <w:rsid w:val="36B91EAA"/>
    <w:rsid w:val="372438ED"/>
    <w:rsid w:val="37380ACB"/>
    <w:rsid w:val="37521D67"/>
    <w:rsid w:val="37552A5F"/>
    <w:rsid w:val="37753A8A"/>
    <w:rsid w:val="37A73298"/>
    <w:rsid w:val="37AF5E81"/>
    <w:rsid w:val="37B60E65"/>
    <w:rsid w:val="37C67871"/>
    <w:rsid w:val="37D6157D"/>
    <w:rsid w:val="37F54A63"/>
    <w:rsid w:val="38046CE6"/>
    <w:rsid w:val="38246BF8"/>
    <w:rsid w:val="383D6D0B"/>
    <w:rsid w:val="385216D5"/>
    <w:rsid w:val="38724AEB"/>
    <w:rsid w:val="38E41B5F"/>
    <w:rsid w:val="38FA1573"/>
    <w:rsid w:val="39396DFE"/>
    <w:rsid w:val="39A04581"/>
    <w:rsid w:val="39A2408A"/>
    <w:rsid w:val="39E55E7C"/>
    <w:rsid w:val="3A215777"/>
    <w:rsid w:val="3A616FAF"/>
    <w:rsid w:val="3A663991"/>
    <w:rsid w:val="3A69364C"/>
    <w:rsid w:val="3A8E28D5"/>
    <w:rsid w:val="3AAF7742"/>
    <w:rsid w:val="3ADA2379"/>
    <w:rsid w:val="3AE621AC"/>
    <w:rsid w:val="3AFC295E"/>
    <w:rsid w:val="3B360C3F"/>
    <w:rsid w:val="3B453720"/>
    <w:rsid w:val="3B5C7E0E"/>
    <w:rsid w:val="3B965283"/>
    <w:rsid w:val="3B983BD0"/>
    <w:rsid w:val="3B9E39F9"/>
    <w:rsid w:val="3BAF2A75"/>
    <w:rsid w:val="3BB90A49"/>
    <w:rsid w:val="3BC14A6F"/>
    <w:rsid w:val="3C112BA4"/>
    <w:rsid w:val="3C197466"/>
    <w:rsid w:val="3C1D71A5"/>
    <w:rsid w:val="3C440222"/>
    <w:rsid w:val="3C487CEA"/>
    <w:rsid w:val="3C687C83"/>
    <w:rsid w:val="3C8A45BE"/>
    <w:rsid w:val="3C957DA0"/>
    <w:rsid w:val="3CAF3071"/>
    <w:rsid w:val="3CD10AE1"/>
    <w:rsid w:val="3D11631B"/>
    <w:rsid w:val="3D3C3759"/>
    <w:rsid w:val="3D661EDA"/>
    <w:rsid w:val="3D7602F5"/>
    <w:rsid w:val="3D803C1D"/>
    <w:rsid w:val="3DD22EA7"/>
    <w:rsid w:val="3DDE01B7"/>
    <w:rsid w:val="3DF85D4E"/>
    <w:rsid w:val="3DF96DBB"/>
    <w:rsid w:val="3E0B6F29"/>
    <w:rsid w:val="3E1E6CF5"/>
    <w:rsid w:val="3E2725AA"/>
    <w:rsid w:val="3E48560F"/>
    <w:rsid w:val="3E645956"/>
    <w:rsid w:val="3E6A0E9C"/>
    <w:rsid w:val="3E705D26"/>
    <w:rsid w:val="3E7616FD"/>
    <w:rsid w:val="3E8C5C7F"/>
    <w:rsid w:val="3E910E77"/>
    <w:rsid w:val="3EB222C6"/>
    <w:rsid w:val="3ED716E6"/>
    <w:rsid w:val="3EF919A0"/>
    <w:rsid w:val="3F252E21"/>
    <w:rsid w:val="3F561C6B"/>
    <w:rsid w:val="3F863AE1"/>
    <w:rsid w:val="3FA55A07"/>
    <w:rsid w:val="3FA8141F"/>
    <w:rsid w:val="3FC5123A"/>
    <w:rsid w:val="3FCE5232"/>
    <w:rsid w:val="3FF7701C"/>
    <w:rsid w:val="40072BEB"/>
    <w:rsid w:val="40193A88"/>
    <w:rsid w:val="40287143"/>
    <w:rsid w:val="40295321"/>
    <w:rsid w:val="40440C47"/>
    <w:rsid w:val="40486929"/>
    <w:rsid w:val="406F5E72"/>
    <w:rsid w:val="4086098D"/>
    <w:rsid w:val="40C74E76"/>
    <w:rsid w:val="40CC2C01"/>
    <w:rsid w:val="40D309F3"/>
    <w:rsid w:val="40FA2BD9"/>
    <w:rsid w:val="41095801"/>
    <w:rsid w:val="413C155B"/>
    <w:rsid w:val="413E166F"/>
    <w:rsid w:val="41825B60"/>
    <w:rsid w:val="4198795D"/>
    <w:rsid w:val="41D268AF"/>
    <w:rsid w:val="41E12BD6"/>
    <w:rsid w:val="41F5706D"/>
    <w:rsid w:val="41F703AE"/>
    <w:rsid w:val="41FA5ECB"/>
    <w:rsid w:val="41FE7371"/>
    <w:rsid w:val="421E6731"/>
    <w:rsid w:val="42203813"/>
    <w:rsid w:val="422762C1"/>
    <w:rsid w:val="422F223B"/>
    <w:rsid w:val="42381A8E"/>
    <w:rsid w:val="426F127E"/>
    <w:rsid w:val="42B00ABF"/>
    <w:rsid w:val="42C94D06"/>
    <w:rsid w:val="42D41DC4"/>
    <w:rsid w:val="42ED410D"/>
    <w:rsid w:val="42EE422A"/>
    <w:rsid w:val="43141073"/>
    <w:rsid w:val="431E4F92"/>
    <w:rsid w:val="434110DD"/>
    <w:rsid w:val="43587A8B"/>
    <w:rsid w:val="438E135F"/>
    <w:rsid w:val="43965C96"/>
    <w:rsid w:val="43A63660"/>
    <w:rsid w:val="43A85FD9"/>
    <w:rsid w:val="43B076D5"/>
    <w:rsid w:val="43B13212"/>
    <w:rsid w:val="43B669FE"/>
    <w:rsid w:val="43C76689"/>
    <w:rsid w:val="43D27829"/>
    <w:rsid w:val="43E12B32"/>
    <w:rsid w:val="43E46CEC"/>
    <w:rsid w:val="43E5483A"/>
    <w:rsid w:val="44005F06"/>
    <w:rsid w:val="440D0EB2"/>
    <w:rsid w:val="442A036D"/>
    <w:rsid w:val="44355ABA"/>
    <w:rsid w:val="44545B3F"/>
    <w:rsid w:val="44747B81"/>
    <w:rsid w:val="4488004B"/>
    <w:rsid w:val="44A23BDA"/>
    <w:rsid w:val="44AA5AB2"/>
    <w:rsid w:val="44AC5973"/>
    <w:rsid w:val="44BB5A4C"/>
    <w:rsid w:val="44ED32FA"/>
    <w:rsid w:val="44F147CF"/>
    <w:rsid w:val="44FF2D81"/>
    <w:rsid w:val="45034BDC"/>
    <w:rsid w:val="4509081A"/>
    <w:rsid w:val="451E4DC7"/>
    <w:rsid w:val="452A4388"/>
    <w:rsid w:val="454B7C31"/>
    <w:rsid w:val="458711E8"/>
    <w:rsid w:val="459C1B57"/>
    <w:rsid w:val="45D86771"/>
    <w:rsid w:val="45E73A03"/>
    <w:rsid w:val="45F747DF"/>
    <w:rsid w:val="461F4CE1"/>
    <w:rsid w:val="46262FDF"/>
    <w:rsid w:val="46E906E6"/>
    <w:rsid w:val="470631BB"/>
    <w:rsid w:val="470A1C68"/>
    <w:rsid w:val="470A7105"/>
    <w:rsid w:val="47205CA2"/>
    <w:rsid w:val="472121AB"/>
    <w:rsid w:val="472B13A9"/>
    <w:rsid w:val="472B152F"/>
    <w:rsid w:val="473C009B"/>
    <w:rsid w:val="475538A5"/>
    <w:rsid w:val="478E47F8"/>
    <w:rsid w:val="479B07F7"/>
    <w:rsid w:val="47A05812"/>
    <w:rsid w:val="47D56932"/>
    <w:rsid w:val="47FE59B5"/>
    <w:rsid w:val="48357FED"/>
    <w:rsid w:val="484B408D"/>
    <w:rsid w:val="484F58D2"/>
    <w:rsid w:val="485E22B0"/>
    <w:rsid w:val="486F4F6D"/>
    <w:rsid w:val="48741EE0"/>
    <w:rsid w:val="48A7392C"/>
    <w:rsid w:val="48B96D30"/>
    <w:rsid w:val="48DC4606"/>
    <w:rsid w:val="48F66489"/>
    <w:rsid w:val="4924608B"/>
    <w:rsid w:val="4925597C"/>
    <w:rsid w:val="493E1B2B"/>
    <w:rsid w:val="4942052D"/>
    <w:rsid w:val="4945690E"/>
    <w:rsid w:val="4966441E"/>
    <w:rsid w:val="49770825"/>
    <w:rsid w:val="497C41E2"/>
    <w:rsid w:val="49A51143"/>
    <w:rsid w:val="49B717DD"/>
    <w:rsid w:val="49C13761"/>
    <w:rsid w:val="49D55BBA"/>
    <w:rsid w:val="49D955AC"/>
    <w:rsid w:val="49DB74C6"/>
    <w:rsid w:val="49FE56B4"/>
    <w:rsid w:val="4A222C04"/>
    <w:rsid w:val="4A2A29C2"/>
    <w:rsid w:val="4A386E31"/>
    <w:rsid w:val="4A4672C6"/>
    <w:rsid w:val="4A4E5C73"/>
    <w:rsid w:val="4A576388"/>
    <w:rsid w:val="4A666D00"/>
    <w:rsid w:val="4A8D000D"/>
    <w:rsid w:val="4AA26564"/>
    <w:rsid w:val="4AC82953"/>
    <w:rsid w:val="4B2B0455"/>
    <w:rsid w:val="4B2F3727"/>
    <w:rsid w:val="4B3C5BBF"/>
    <w:rsid w:val="4B6A2D86"/>
    <w:rsid w:val="4B8066C5"/>
    <w:rsid w:val="4B881427"/>
    <w:rsid w:val="4BAE12E8"/>
    <w:rsid w:val="4BAE1536"/>
    <w:rsid w:val="4BBC7D8C"/>
    <w:rsid w:val="4BC16670"/>
    <w:rsid w:val="4BD2463E"/>
    <w:rsid w:val="4BEB6798"/>
    <w:rsid w:val="4C162464"/>
    <w:rsid w:val="4C4D6F96"/>
    <w:rsid w:val="4C5A3905"/>
    <w:rsid w:val="4C602DDE"/>
    <w:rsid w:val="4C6756B9"/>
    <w:rsid w:val="4C785846"/>
    <w:rsid w:val="4C8E0A47"/>
    <w:rsid w:val="4CCF3D19"/>
    <w:rsid w:val="4CD26ED7"/>
    <w:rsid w:val="4CD81D7A"/>
    <w:rsid w:val="4D2403CA"/>
    <w:rsid w:val="4D2709A8"/>
    <w:rsid w:val="4D4164F3"/>
    <w:rsid w:val="4D502A1E"/>
    <w:rsid w:val="4D5338BE"/>
    <w:rsid w:val="4D640024"/>
    <w:rsid w:val="4D6565BF"/>
    <w:rsid w:val="4D7D2CF6"/>
    <w:rsid w:val="4D882CAA"/>
    <w:rsid w:val="4D8F0580"/>
    <w:rsid w:val="4D9E500C"/>
    <w:rsid w:val="4DAC1085"/>
    <w:rsid w:val="4DC201A1"/>
    <w:rsid w:val="4DC3275F"/>
    <w:rsid w:val="4DCA6C5C"/>
    <w:rsid w:val="4DD22018"/>
    <w:rsid w:val="4DE9064C"/>
    <w:rsid w:val="4DEC2801"/>
    <w:rsid w:val="4DF14CF3"/>
    <w:rsid w:val="4E096FA9"/>
    <w:rsid w:val="4E0C3C9A"/>
    <w:rsid w:val="4E105B85"/>
    <w:rsid w:val="4E13144B"/>
    <w:rsid w:val="4E1E62A5"/>
    <w:rsid w:val="4E223471"/>
    <w:rsid w:val="4E3A04B5"/>
    <w:rsid w:val="4E690602"/>
    <w:rsid w:val="4E8B3E00"/>
    <w:rsid w:val="4E8C4C3F"/>
    <w:rsid w:val="4E98255C"/>
    <w:rsid w:val="4EFD443D"/>
    <w:rsid w:val="4F2F00A9"/>
    <w:rsid w:val="4F362CCF"/>
    <w:rsid w:val="4F8013E1"/>
    <w:rsid w:val="4F877826"/>
    <w:rsid w:val="4FBA0569"/>
    <w:rsid w:val="4FE522E7"/>
    <w:rsid w:val="4FF00BF0"/>
    <w:rsid w:val="50221844"/>
    <w:rsid w:val="50557079"/>
    <w:rsid w:val="50786804"/>
    <w:rsid w:val="50834C9A"/>
    <w:rsid w:val="50884BED"/>
    <w:rsid w:val="50D460F7"/>
    <w:rsid w:val="50DE311B"/>
    <w:rsid w:val="50E612C2"/>
    <w:rsid w:val="50FD287F"/>
    <w:rsid w:val="50FD6834"/>
    <w:rsid w:val="510C4E38"/>
    <w:rsid w:val="51362AB1"/>
    <w:rsid w:val="513A2E90"/>
    <w:rsid w:val="5168497C"/>
    <w:rsid w:val="51882F94"/>
    <w:rsid w:val="51AD3B5D"/>
    <w:rsid w:val="51AF3891"/>
    <w:rsid w:val="51B76978"/>
    <w:rsid w:val="51F431CC"/>
    <w:rsid w:val="521074F3"/>
    <w:rsid w:val="522442DC"/>
    <w:rsid w:val="522649F0"/>
    <w:rsid w:val="522E0934"/>
    <w:rsid w:val="52387EFC"/>
    <w:rsid w:val="52452DCD"/>
    <w:rsid w:val="5271558C"/>
    <w:rsid w:val="52AD746A"/>
    <w:rsid w:val="52CD1C88"/>
    <w:rsid w:val="52D53602"/>
    <w:rsid w:val="52DB05F3"/>
    <w:rsid w:val="52F34964"/>
    <w:rsid w:val="532F7D98"/>
    <w:rsid w:val="5359227F"/>
    <w:rsid w:val="53603D5C"/>
    <w:rsid w:val="537B1A82"/>
    <w:rsid w:val="53821377"/>
    <w:rsid w:val="539F10BB"/>
    <w:rsid w:val="53BD6E7A"/>
    <w:rsid w:val="53CB73B2"/>
    <w:rsid w:val="53E9509E"/>
    <w:rsid w:val="53ED0E53"/>
    <w:rsid w:val="541D1A9A"/>
    <w:rsid w:val="54291424"/>
    <w:rsid w:val="543F6237"/>
    <w:rsid w:val="545D31F1"/>
    <w:rsid w:val="5461183B"/>
    <w:rsid w:val="546F6392"/>
    <w:rsid w:val="54874691"/>
    <w:rsid w:val="54952920"/>
    <w:rsid w:val="54BD774E"/>
    <w:rsid w:val="54CB1280"/>
    <w:rsid w:val="54D322F1"/>
    <w:rsid w:val="54D42C86"/>
    <w:rsid w:val="54E21A65"/>
    <w:rsid w:val="552605FA"/>
    <w:rsid w:val="552E0EBF"/>
    <w:rsid w:val="55446FE2"/>
    <w:rsid w:val="55A33515"/>
    <w:rsid w:val="55A33C64"/>
    <w:rsid w:val="55A377D9"/>
    <w:rsid w:val="55AE751E"/>
    <w:rsid w:val="55D85997"/>
    <w:rsid w:val="55E648F4"/>
    <w:rsid w:val="56537BB2"/>
    <w:rsid w:val="56632109"/>
    <w:rsid w:val="56863F98"/>
    <w:rsid w:val="569352D5"/>
    <w:rsid w:val="56A60C81"/>
    <w:rsid w:val="56C9309B"/>
    <w:rsid w:val="56C963B2"/>
    <w:rsid w:val="571A04D6"/>
    <w:rsid w:val="571C49C3"/>
    <w:rsid w:val="5736103C"/>
    <w:rsid w:val="575012FE"/>
    <w:rsid w:val="575F59BD"/>
    <w:rsid w:val="576B09C9"/>
    <w:rsid w:val="57795B6E"/>
    <w:rsid w:val="5780008A"/>
    <w:rsid w:val="57915F62"/>
    <w:rsid w:val="5792145F"/>
    <w:rsid w:val="57A0173A"/>
    <w:rsid w:val="57A16C5E"/>
    <w:rsid w:val="57DD333E"/>
    <w:rsid w:val="57DF64A0"/>
    <w:rsid w:val="58136081"/>
    <w:rsid w:val="58215E79"/>
    <w:rsid w:val="583B0B66"/>
    <w:rsid w:val="584763A1"/>
    <w:rsid w:val="58532BEB"/>
    <w:rsid w:val="58793C97"/>
    <w:rsid w:val="589351F7"/>
    <w:rsid w:val="58AD6BD4"/>
    <w:rsid w:val="58BD6440"/>
    <w:rsid w:val="58D14FC4"/>
    <w:rsid w:val="58E30467"/>
    <w:rsid w:val="58EF3160"/>
    <w:rsid w:val="58F44D33"/>
    <w:rsid w:val="59087ED4"/>
    <w:rsid w:val="59135B2B"/>
    <w:rsid w:val="59142C9C"/>
    <w:rsid w:val="59691343"/>
    <w:rsid w:val="597A3F96"/>
    <w:rsid w:val="59920238"/>
    <w:rsid w:val="59CB172F"/>
    <w:rsid w:val="59F0227F"/>
    <w:rsid w:val="5A033ACB"/>
    <w:rsid w:val="5A2D6D4C"/>
    <w:rsid w:val="5A303F96"/>
    <w:rsid w:val="5A9D0097"/>
    <w:rsid w:val="5AB46AB3"/>
    <w:rsid w:val="5AE1579B"/>
    <w:rsid w:val="5B0D2DE1"/>
    <w:rsid w:val="5B114DBA"/>
    <w:rsid w:val="5B4D0979"/>
    <w:rsid w:val="5B4E45C8"/>
    <w:rsid w:val="5B680554"/>
    <w:rsid w:val="5B9863E9"/>
    <w:rsid w:val="5BC11ECC"/>
    <w:rsid w:val="5BD12F02"/>
    <w:rsid w:val="5BF14918"/>
    <w:rsid w:val="5BF97E3E"/>
    <w:rsid w:val="5C0D38A5"/>
    <w:rsid w:val="5C1B594E"/>
    <w:rsid w:val="5C3438E8"/>
    <w:rsid w:val="5C3E4C5B"/>
    <w:rsid w:val="5C447FEC"/>
    <w:rsid w:val="5C807314"/>
    <w:rsid w:val="5C9A0D87"/>
    <w:rsid w:val="5CA673B8"/>
    <w:rsid w:val="5CDD1D88"/>
    <w:rsid w:val="5D1D2296"/>
    <w:rsid w:val="5D553E9C"/>
    <w:rsid w:val="5D8076C7"/>
    <w:rsid w:val="5D84519A"/>
    <w:rsid w:val="5DAF1F83"/>
    <w:rsid w:val="5DBD4DF7"/>
    <w:rsid w:val="5DD6521B"/>
    <w:rsid w:val="5DD92F42"/>
    <w:rsid w:val="5DF375E9"/>
    <w:rsid w:val="5DF9671B"/>
    <w:rsid w:val="5E776BE3"/>
    <w:rsid w:val="5E796CCF"/>
    <w:rsid w:val="5E8143E7"/>
    <w:rsid w:val="5E953162"/>
    <w:rsid w:val="5EC602F1"/>
    <w:rsid w:val="5EDA3E01"/>
    <w:rsid w:val="5EFB1078"/>
    <w:rsid w:val="5F015B23"/>
    <w:rsid w:val="5F0712AB"/>
    <w:rsid w:val="5F2A302B"/>
    <w:rsid w:val="5F3564D8"/>
    <w:rsid w:val="5F441203"/>
    <w:rsid w:val="5F44688D"/>
    <w:rsid w:val="5F5B17EB"/>
    <w:rsid w:val="5F6024C3"/>
    <w:rsid w:val="5F602593"/>
    <w:rsid w:val="5F7B50DA"/>
    <w:rsid w:val="5F951F99"/>
    <w:rsid w:val="5F985D25"/>
    <w:rsid w:val="5FA5394D"/>
    <w:rsid w:val="5FF441FE"/>
    <w:rsid w:val="60165DC2"/>
    <w:rsid w:val="60235682"/>
    <w:rsid w:val="6025365E"/>
    <w:rsid w:val="605F152E"/>
    <w:rsid w:val="60703CC4"/>
    <w:rsid w:val="60A77061"/>
    <w:rsid w:val="60BF24BF"/>
    <w:rsid w:val="60D91E9E"/>
    <w:rsid w:val="60E77308"/>
    <w:rsid w:val="61431D8A"/>
    <w:rsid w:val="61544A74"/>
    <w:rsid w:val="615541BD"/>
    <w:rsid w:val="61635FC5"/>
    <w:rsid w:val="6165686C"/>
    <w:rsid w:val="617D28BC"/>
    <w:rsid w:val="61886ED4"/>
    <w:rsid w:val="618A6119"/>
    <w:rsid w:val="618C2288"/>
    <w:rsid w:val="619D7C9F"/>
    <w:rsid w:val="61C1479F"/>
    <w:rsid w:val="61D17F0C"/>
    <w:rsid w:val="61D31B17"/>
    <w:rsid w:val="61D3562B"/>
    <w:rsid w:val="61E54850"/>
    <w:rsid w:val="620B684C"/>
    <w:rsid w:val="622A3FD5"/>
    <w:rsid w:val="622B11AD"/>
    <w:rsid w:val="624051A3"/>
    <w:rsid w:val="626B16CC"/>
    <w:rsid w:val="62807169"/>
    <w:rsid w:val="628E743D"/>
    <w:rsid w:val="62915E02"/>
    <w:rsid w:val="62944500"/>
    <w:rsid w:val="62AD3B25"/>
    <w:rsid w:val="62B753AB"/>
    <w:rsid w:val="62C2577A"/>
    <w:rsid w:val="62C46224"/>
    <w:rsid w:val="62ED3C4D"/>
    <w:rsid w:val="62F13FD7"/>
    <w:rsid w:val="63024055"/>
    <w:rsid w:val="630706E3"/>
    <w:rsid w:val="630A0347"/>
    <w:rsid w:val="630D7954"/>
    <w:rsid w:val="631069AE"/>
    <w:rsid w:val="63352940"/>
    <w:rsid w:val="633B074E"/>
    <w:rsid w:val="635C04B4"/>
    <w:rsid w:val="63743498"/>
    <w:rsid w:val="63774A31"/>
    <w:rsid w:val="639544BD"/>
    <w:rsid w:val="63D10165"/>
    <w:rsid w:val="641E5895"/>
    <w:rsid w:val="64216DC3"/>
    <w:rsid w:val="647214C5"/>
    <w:rsid w:val="647A30CF"/>
    <w:rsid w:val="647C32F4"/>
    <w:rsid w:val="64926BA7"/>
    <w:rsid w:val="64B37DC4"/>
    <w:rsid w:val="64D66534"/>
    <w:rsid w:val="64DF15A8"/>
    <w:rsid w:val="65113120"/>
    <w:rsid w:val="651142BB"/>
    <w:rsid w:val="651B65ED"/>
    <w:rsid w:val="652660BF"/>
    <w:rsid w:val="652C0762"/>
    <w:rsid w:val="65546F32"/>
    <w:rsid w:val="65761675"/>
    <w:rsid w:val="6591100D"/>
    <w:rsid w:val="659521F8"/>
    <w:rsid w:val="6598260F"/>
    <w:rsid w:val="65B826E4"/>
    <w:rsid w:val="65B95E0B"/>
    <w:rsid w:val="65CD6C6F"/>
    <w:rsid w:val="660119A9"/>
    <w:rsid w:val="661C7011"/>
    <w:rsid w:val="664133F1"/>
    <w:rsid w:val="666117E4"/>
    <w:rsid w:val="666424A1"/>
    <w:rsid w:val="667510A9"/>
    <w:rsid w:val="667F798F"/>
    <w:rsid w:val="66C44D96"/>
    <w:rsid w:val="66CE422A"/>
    <w:rsid w:val="66E1757C"/>
    <w:rsid w:val="66EE60A4"/>
    <w:rsid w:val="66F24EA0"/>
    <w:rsid w:val="66F56665"/>
    <w:rsid w:val="67455FBB"/>
    <w:rsid w:val="67474B61"/>
    <w:rsid w:val="6747614F"/>
    <w:rsid w:val="674B5D4A"/>
    <w:rsid w:val="675725F2"/>
    <w:rsid w:val="6768475B"/>
    <w:rsid w:val="67966D72"/>
    <w:rsid w:val="67A11942"/>
    <w:rsid w:val="67A52D34"/>
    <w:rsid w:val="67C749FD"/>
    <w:rsid w:val="67DA31AB"/>
    <w:rsid w:val="67DB1F21"/>
    <w:rsid w:val="67F91D5C"/>
    <w:rsid w:val="67FD7B5A"/>
    <w:rsid w:val="67FF6828"/>
    <w:rsid w:val="68120C83"/>
    <w:rsid w:val="682839F8"/>
    <w:rsid w:val="683A452E"/>
    <w:rsid w:val="688240C5"/>
    <w:rsid w:val="688B6E20"/>
    <w:rsid w:val="68FF6F92"/>
    <w:rsid w:val="69006D84"/>
    <w:rsid w:val="69167ADD"/>
    <w:rsid w:val="6959797D"/>
    <w:rsid w:val="69636B68"/>
    <w:rsid w:val="698F4990"/>
    <w:rsid w:val="69953FB4"/>
    <w:rsid w:val="699A0084"/>
    <w:rsid w:val="69A3584D"/>
    <w:rsid w:val="69C01C53"/>
    <w:rsid w:val="69C16283"/>
    <w:rsid w:val="69ED296F"/>
    <w:rsid w:val="69FF1ABE"/>
    <w:rsid w:val="6A023ACB"/>
    <w:rsid w:val="6A8912C7"/>
    <w:rsid w:val="6A9F7A64"/>
    <w:rsid w:val="6AA563A1"/>
    <w:rsid w:val="6ABD7DF6"/>
    <w:rsid w:val="6AD50035"/>
    <w:rsid w:val="6ADB13A6"/>
    <w:rsid w:val="6AE55735"/>
    <w:rsid w:val="6AEC6FA0"/>
    <w:rsid w:val="6AFC1CB3"/>
    <w:rsid w:val="6B051C04"/>
    <w:rsid w:val="6B1447CE"/>
    <w:rsid w:val="6B256E19"/>
    <w:rsid w:val="6B2D23F7"/>
    <w:rsid w:val="6B5F525F"/>
    <w:rsid w:val="6B777A56"/>
    <w:rsid w:val="6B7C4F9D"/>
    <w:rsid w:val="6B800FDD"/>
    <w:rsid w:val="6BA20FB5"/>
    <w:rsid w:val="6BAE473E"/>
    <w:rsid w:val="6BE00740"/>
    <w:rsid w:val="6BEB4D0B"/>
    <w:rsid w:val="6BF3530B"/>
    <w:rsid w:val="6BF439F4"/>
    <w:rsid w:val="6BFF143D"/>
    <w:rsid w:val="6C127AB2"/>
    <w:rsid w:val="6C663CDD"/>
    <w:rsid w:val="6C682D72"/>
    <w:rsid w:val="6C7C7323"/>
    <w:rsid w:val="6C847717"/>
    <w:rsid w:val="6C8D59FC"/>
    <w:rsid w:val="6C993425"/>
    <w:rsid w:val="6CAC3513"/>
    <w:rsid w:val="6CB971F1"/>
    <w:rsid w:val="6CC267A3"/>
    <w:rsid w:val="6CD1513B"/>
    <w:rsid w:val="6CDB575A"/>
    <w:rsid w:val="6CE50677"/>
    <w:rsid w:val="6CE70BE5"/>
    <w:rsid w:val="6D017D15"/>
    <w:rsid w:val="6D321B5E"/>
    <w:rsid w:val="6D3502FB"/>
    <w:rsid w:val="6D535200"/>
    <w:rsid w:val="6D546EEA"/>
    <w:rsid w:val="6D6F33AE"/>
    <w:rsid w:val="6D724AB6"/>
    <w:rsid w:val="6D937900"/>
    <w:rsid w:val="6D9F5C7E"/>
    <w:rsid w:val="6DA43B73"/>
    <w:rsid w:val="6DC672CA"/>
    <w:rsid w:val="6E1634CC"/>
    <w:rsid w:val="6E1E2D31"/>
    <w:rsid w:val="6E4362D6"/>
    <w:rsid w:val="6E521D48"/>
    <w:rsid w:val="6E5234B5"/>
    <w:rsid w:val="6E6434D4"/>
    <w:rsid w:val="6E6969AD"/>
    <w:rsid w:val="6E6D5546"/>
    <w:rsid w:val="6E932ED2"/>
    <w:rsid w:val="6EC00D5A"/>
    <w:rsid w:val="6ED05965"/>
    <w:rsid w:val="6ED5096C"/>
    <w:rsid w:val="6EDD0F48"/>
    <w:rsid w:val="6F0059E8"/>
    <w:rsid w:val="6F042594"/>
    <w:rsid w:val="6F0C62D4"/>
    <w:rsid w:val="6F133ED3"/>
    <w:rsid w:val="6F313B38"/>
    <w:rsid w:val="6F543930"/>
    <w:rsid w:val="6F581F78"/>
    <w:rsid w:val="6F635E4B"/>
    <w:rsid w:val="6F7B54CF"/>
    <w:rsid w:val="6F89310A"/>
    <w:rsid w:val="6F914E0E"/>
    <w:rsid w:val="6F9D20C1"/>
    <w:rsid w:val="6FA23783"/>
    <w:rsid w:val="6FAF5E0E"/>
    <w:rsid w:val="6FC93BD7"/>
    <w:rsid w:val="6FCD6FBB"/>
    <w:rsid w:val="6FE03ECA"/>
    <w:rsid w:val="6FE638EB"/>
    <w:rsid w:val="6FFF046C"/>
    <w:rsid w:val="70346375"/>
    <w:rsid w:val="703D7310"/>
    <w:rsid w:val="705252A5"/>
    <w:rsid w:val="7066464E"/>
    <w:rsid w:val="70684577"/>
    <w:rsid w:val="706E657F"/>
    <w:rsid w:val="70A25403"/>
    <w:rsid w:val="70B7628E"/>
    <w:rsid w:val="70DB43AC"/>
    <w:rsid w:val="70E679DB"/>
    <w:rsid w:val="70EB6AAB"/>
    <w:rsid w:val="711563FF"/>
    <w:rsid w:val="713959BF"/>
    <w:rsid w:val="714652C5"/>
    <w:rsid w:val="71492316"/>
    <w:rsid w:val="71576138"/>
    <w:rsid w:val="715B7E65"/>
    <w:rsid w:val="716B70ED"/>
    <w:rsid w:val="718B5704"/>
    <w:rsid w:val="719370DD"/>
    <w:rsid w:val="71993021"/>
    <w:rsid w:val="71C215A0"/>
    <w:rsid w:val="71CF3EAC"/>
    <w:rsid w:val="71D4466F"/>
    <w:rsid w:val="71D45A60"/>
    <w:rsid w:val="71E20C64"/>
    <w:rsid w:val="71EC7C4B"/>
    <w:rsid w:val="72041B7F"/>
    <w:rsid w:val="721B4BCA"/>
    <w:rsid w:val="72242894"/>
    <w:rsid w:val="725A000B"/>
    <w:rsid w:val="725C6AB0"/>
    <w:rsid w:val="725D3149"/>
    <w:rsid w:val="72617743"/>
    <w:rsid w:val="72981508"/>
    <w:rsid w:val="72F34ADE"/>
    <w:rsid w:val="72F43B73"/>
    <w:rsid w:val="72FB77BA"/>
    <w:rsid w:val="73066561"/>
    <w:rsid w:val="7322652B"/>
    <w:rsid w:val="737E39E9"/>
    <w:rsid w:val="73A63B0F"/>
    <w:rsid w:val="73D54431"/>
    <w:rsid w:val="74660798"/>
    <w:rsid w:val="746D0CB4"/>
    <w:rsid w:val="747900E1"/>
    <w:rsid w:val="749C6469"/>
    <w:rsid w:val="749F36E4"/>
    <w:rsid w:val="74D96D7A"/>
    <w:rsid w:val="74E31CF9"/>
    <w:rsid w:val="750D33F9"/>
    <w:rsid w:val="755D74B7"/>
    <w:rsid w:val="75640319"/>
    <w:rsid w:val="75640F91"/>
    <w:rsid w:val="75780BC4"/>
    <w:rsid w:val="759E64C6"/>
    <w:rsid w:val="75AE5E7B"/>
    <w:rsid w:val="75B10C98"/>
    <w:rsid w:val="75B5426B"/>
    <w:rsid w:val="75F46553"/>
    <w:rsid w:val="76244C05"/>
    <w:rsid w:val="76336D40"/>
    <w:rsid w:val="7644622F"/>
    <w:rsid w:val="76522B3D"/>
    <w:rsid w:val="76553090"/>
    <w:rsid w:val="765F03C9"/>
    <w:rsid w:val="76613623"/>
    <w:rsid w:val="76A04297"/>
    <w:rsid w:val="76A26708"/>
    <w:rsid w:val="76A93B22"/>
    <w:rsid w:val="76FC27A5"/>
    <w:rsid w:val="770253E2"/>
    <w:rsid w:val="77494E7B"/>
    <w:rsid w:val="77560364"/>
    <w:rsid w:val="778B4AD2"/>
    <w:rsid w:val="779F1193"/>
    <w:rsid w:val="779F5753"/>
    <w:rsid w:val="77E5280B"/>
    <w:rsid w:val="780011B0"/>
    <w:rsid w:val="78200E3A"/>
    <w:rsid w:val="782B73D2"/>
    <w:rsid w:val="7832569C"/>
    <w:rsid w:val="783F0B89"/>
    <w:rsid w:val="78D9455E"/>
    <w:rsid w:val="791A5679"/>
    <w:rsid w:val="794A21A3"/>
    <w:rsid w:val="7950333E"/>
    <w:rsid w:val="79682498"/>
    <w:rsid w:val="7980060E"/>
    <w:rsid w:val="79815FEB"/>
    <w:rsid w:val="79BA789B"/>
    <w:rsid w:val="79BE09C9"/>
    <w:rsid w:val="79CA7CA1"/>
    <w:rsid w:val="79D4166C"/>
    <w:rsid w:val="79D56DD3"/>
    <w:rsid w:val="79E20D13"/>
    <w:rsid w:val="7A013E44"/>
    <w:rsid w:val="7A094972"/>
    <w:rsid w:val="7A305445"/>
    <w:rsid w:val="7A422AF0"/>
    <w:rsid w:val="7A79291B"/>
    <w:rsid w:val="7A80440B"/>
    <w:rsid w:val="7A93250D"/>
    <w:rsid w:val="7AB90CAC"/>
    <w:rsid w:val="7AD71520"/>
    <w:rsid w:val="7ADD3367"/>
    <w:rsid w:val="7AF55331"/>
    <w:rsid w:val="7B061CE6"/>
    <w:rsid w:val="7B6349AC"/>
    <w:rsid w:val="7B6A0A36"/>
    <w:rsid w:val="7B731416"/>
    <w:rsid w:val="7BA76C3D"/>
    <w:rsid w:val="7BCF2F7D"/>
    <w:rsid w:val="7BDF6EFB"/>
    <w:rsid w:val="7BF32641"/>
    <w:rsid w:val="7C014C5A"/>
    <w:rsid w:val="7C725C83"/>
    <w:rsid w:val="7C9E09AC"/>
    <w:rsid w:val="7CA23D57"/>
    <w:rsid w:val="7CAD345A"/>
    <w:rsid w:val="7CED49C6"/>
    <w:rsid w:val="7D1060F3"/>
    <w:rsid w:val="7D1A1511"/>
    <w:rsid w:val="7D1B2DD1"/>
    <w:rsid w:val="7D3C5DBA"/>
    <w:rsid w:val="7D3D7D67"/>
    <w:rsid w:val="7D694BD9"/>
    <w:rsid w:val="7D6B61A4"/>
    <w:rsid w:val="7D794653"/>
    <w:rsid w:val="7D7E23F6"/>
    <w:rsid w:val="7DAB4F56"/>
    <w:rsid w:val="7DC95FD5"/>
    <w:rsid w:val="7E13153F"/>
    <w:rsid w:val="7E35468E"/>
    <w:rsid w:val="7E4F2B4E"/>
    <w:rsid w:val="7E6C305C"/>
    <w:rsid w:val="7E794393"/>
    <w:rsid w:val="7E88189E"/>
    <w:rsid w:val="7E916D35"/>
    <w:rsid w:val="7E943E10"/>
    <w:rsid w:val="7E982314"/>
    <w:rsid w:val="7EB53F97"/>
    <w:rsid w:val="7F2752BC"/>
    <w:rsid w:val="7F333E66"/>
    <w:rsid w:val="7F3C11FF"/>
    <w:rsid w:val="7F682311"/>
    <w:rsid w:val="7F6F7034"/>
    <w:rsid w:val="7F736048"/>
    <w:rsid w:val="7F7C0773"/>
    <w:rsid w:val="7F8436D8"/>
    <w:rsid w:val="7FA03784"/>
    <w:rsid w:val="7FBD37C6"/>
    <w:rsid w:val="7FF41CCB"/>
    <w:rsid w:val="7FF600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iPriority="99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6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semiHidden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table" w:styleId="5">
    <w:name w:val="Table Grid"/>
    <w:basedOn w:val="4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7">
    <w:name w:val="Emphasis"/>
    <w:basedOn w:val="6"/>
    <w:qFormat/>
    <w:uiPriority w:val="0"/>
    <w:rPr>
      <w:i/>
    </w:rPr>
  </w:style>
  <w:style w:type="character" w:styleId="8">
    <w:name w:val="Hyperlink"/>
    <w:basedOn w:val="6"/>
    <w:semiHidden/>
    <w:unhideWhenUsed/>
    <w:qFormat/>
    <w:uiPriority w:val="99"/>
    <w:rPr>
      <w:color w:val="0000FF"/>
      <w:u w:val="single"/>
    </w:rPr>
  </w:style>
  <w:style w:type="paragraph" w:customStyle="1" w:styleId="9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6" Type="http://schemas.openxmlformats.org/officeDocument/2006/relationships/fontTable" Target="fontTable.xml"/><Relationship Id="rId5" Type="http://schemas.openxmlformats.org/officeDocument/2006/relationships/customXml" Target="../customXml/item1.xml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ing%20Wang\AppData\Roaming\kingsoft\office6\templates\download\c731685f-dfd2-43c8-bfab-8af99bb85132\&#33457;&#40479;&#19990;&#30028;&#20813;&#36153;&#20449;&#32440;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花鸟世界免费信纸.docx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Office_11.1.0.11636_F1E327BC-269C-435d-A152-05C5408002CA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2022-05-01T12:51:00Z</dcterms:created>
  <dc:creator>Guo.✌</dc:creator>
  <cp:lastModifiedBy>Guo.✌</cp:lastModifiedBy>
  <dcterms:modified xsi:type="dcterms:W3CDTF">2022-05-01T13:10:56Z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2052-11.1.0.11636</vt:lpwstr>
  </property>
  <property fmtid="{D5CDD505-2E9C-101B-9397-08002B2CF9AE}" pid="3" name="KSOTemplateUUID">
    <vt:lpwstr>v1.0_mb_PVov1GMJUzY3ywiTNgS+7g==</vt:lpwstr>
  </property>
  <property fmtid="{D5CDD505-2E9C-101B-9397-08002B2CF9AE}" pid="4" name="ICV">
    <vt:lpwstr>0CFEB08243A245C1B23F1A2BC9BA0CE4</vt:lpwstr>
  </property>
</Properties>
</file>